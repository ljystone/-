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Unity3d游戏制作</w:t>
      </w:r>
    </w:p>
    <w:p>
      <w:pPr>
        <w:ind w:firstLine="420" w:firstLineChars="20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Unity3D是由Unity Technologies开发的一个让玩家轻松创建诸如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"https://baike.baidu.com/item/%E4%B8%89%E7%BB%B4" \t "https://baike.baidu.com/item/Unity3D/_blank"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三维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视频游戏、建筑可视化、实时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"https://baike.baidu.com/item/%E4%B8%89%E7%BB%B4%E5%8A%A8%E7%94%BB/1575383" \t "https://baike.baidu.com/item/Unity3D/_blank"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三维动画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等类型互动内容的多平台的综合型游戏开发工具，是一个全面整合的专业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"https://baike.baidu.com/item/%E6%B8%B8%E6%88%8F%E5%BC%95%E6%93%8E" \t "https://baike.baidu.com/item/Unity3D/_blank"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游戏引擎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本课题中，我们使用unity3d程序进行患者步行运动配套的游戏制作。在游戏中建立模拟场景和模拟患者的小人，小人根据患者腿部运动的频率和步幅同步前进。患者在游戏的激励下将会对康复训练感到兴趣，康复训练不再是疲倦的机械重复操作。</w:t>
      </w:r>
    </w:p>
    <w:p>
      <w:pPr>
        <w:ind w:firstLine="420" w:firstLineChars="20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unity3d制作中，我们使用预制件制作出模拟人形和背景；使用自己编写的脚本文件控制人形运动，形成走路姿态；摄像机通过脚本和人形同步移动，形成第三人视角，真实舒适；在游戏中添加pickups，在人形走过时能够吃掉pickups得分，增添游戏乐趣；通过material设计，增添游戏暖色彩，给患者良好感受；利用physics物理世界模块，仿真出真实世界的物理规律，使游戏更加真实有趣。同时在游戏中加入计步，测距等可视化功能，便于控制和读取信息；最终的结束奖励机制更会给患者带来完成康复的成就感，带给患者康复的信心，生活的乐趣和希望，这也是患者迫切需要的。下面介绍本次游戏制作的关键与难点。</w:t>
      </w:r>
    </w:p>
    <w:p>
      <w:pPr>
        <w:numPr>
          <w:ilvl w:val="0"/>
          <w:numId w:val="1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人形的运动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创建了最基础的人形和背景后，本部分主要是让人形运动起来。这套游戏做到先在电脑中输入模式，再把患者的腿放置在机器上后，人形立即随着电机开始运动。人形的运动基于模式的选择和压力传感器的数据，这需要script脚本文件来实现。在脚本代码中，我们运用到了addforce函数来实现人形的移动；使用if语句实现压力传感器的判断；定义浮点与三维向量来实现精确控制；运用rigidbody来让人形具有物理性质，例如保持人形走在地面上。具体的代码流程如图1所示。代码如下，attach到人形上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1870710</wp:posOffset>
                </wp:positionH>
                <wp:positionV relativeFrom="paragraph">
                  <wp:posOffset>67945</wp:posOffset>
                </wp:positionV>
                <wp:extent cx="2583815" cy="3828415"/>
                <wp:effectExtent l="8255" t="6350" r="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3815" cy="3828415"/>
                          <a:chOff x="2700" y="5978"/>
                          <a:chExt cx="5328" cy="7028"/>
                        </a:xfrm>
                      </wpg:grpSpPr>
                      <wpg:grpSp>
                        <wpg:cNvPr id="36" name="组合 36"/>
                        <wpg:cNvGrpSpPr/>
                        <wpg:grpSpPr>
                          <a:xfrm>
                            <a:off x="2700" y="5978"/>
                            <a:ext cx="5328" cy="6185"/>
                            <a:chOff x="2655" y="5675"/>
                            <a:chExt cx="5328" cy="6185"/>
                          </a:xfrm>
                        </wpg:grpSpPr>
                        <wpg:grpSp>
                          <wpg:cNvPr id="35" name="组合 35"/>
                          <wpg:cNvGrpSpPr/>
                          <wpg:grpSpPr>
                            <a:xfrm>
                              <a:off x="2655" y="5675"/>
                              <a:ext cx="5328" cy="6130"/>
                              <a:chOff x="2655" y="5270"/>
                              <a:chExt cx="5328" cy="6130"/>
                            </a:xfrm>
                          </wpg:grpSpPr>
                          <wpg:grpSp>
                            <wpg:cNvPr id="30" name="组合 30"/>
                            <wpg:cNvGrpSpPr/>
                            <wpg:grpSpPr>
                              <a:xfrm>
                                <a:off x="2655" y="5270"/>
                                <a:ext cx="5328" cy="5147"/>
                                <a:chOff x="5625" y="4955"/>
                                <a:chExt cx="5679" cy="5162"/>
                              </a:xfrm>
                            </wpg:grpSpPr>
                            <wpg:grpSp>
                              <wpg:cNvPr id="18" name="组合 18"/>
                              <wpg:cNvGrpSpPr/>
                              <wpg:grpSpPr>
                                <a:xfrm>
                                  <a:off x="5859" y="4955"/>
                                  <a:ext cx="2250" cy="675"/>
                                  <a:chOff x="5934" y="4955"/>
                                  <a:chExt cx="2250" cy="675"/>
                                </a:xfrm>
                              </wpg:grpSpPr>
                              <wps:wsp>
                                <wps:cNvPr id="7" name="文本框 7"/>
                                <wps:cNvSpPr txBox="1"/>
                                <wps:spPr>
                                  <a:xfrm>
                                    <a:off x="6485" y="5030"/>
                                    <a:ext cx="1453" cy="5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lt1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eastAsia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初始化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12" name="流程图: 终止 12"/>
                                <wps:cNvSpPr/>
                                <wps:spPr>
                                  <a:xfrm>
                                    <a:off x="5934" y="4955"/>
                                    <a:ext cx="2250" cy="675"/>
                                  </a:xfrm>
                                  <a:prstGeom prst="flowChartTerminator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accent1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g:grpSp>
                              <wpg:cNvPr id="17" name="组合 17"/>
                              <wpg:cNvGrpSpPr/>
                              <wpg:grpSpPr>
                                <a:xfrm>
                                  <a:off x="5625" y="6174"/>
                                  <a:ext cx="2775" cy="660"/>
                                  <a:chOff x="5685" y="6564"/>
                                  <a:chExt cx="2775" cy="660"/>
                                </a:xfrm>
                              </wpg:grpSpPr>
                              <wps:wsp>
                                <wps:cNvPr id="8" name="平行四边形 8"/>
                                <wps:cNvSpPr/>
                                <wps:spPr>
                                  <a:xfrm>
                                    <a:off x="5685" y="6564"/>
                                    <a:ext cx="2775" cy="660"/>
                                  </a:xfrm>
                                  <a:prstGeom prst="parallelogram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3" name="文本框 13"/>
                                <wps:cNvSpPr txBox="1"/>
                                <wps:spPr>
                                  <a:xfrm>
                                    <a:off x="6222" y="6651"/>
                                    <a:ext cx="2061" cy="56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lt1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eastAsia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设置模式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g:grpSp>
                              <wpg:cNvPr id="16" name="组合 16"/>
                              <wpg:cNvGrpSpPr/>
                              <wpg:grpSpPr>
                                <a:xfrm>
                                  <a:off x="5703" y="7311"/>
                                  <a:ext cx="2578" cy="1470"/>
                                  <a:chOff x="5043" y="8616"/>
                                  <a:chExt cx="2578" cy="1470"/>
                                </a:xfrm>
                              </wpg:grpSpPr>
                              <wps:wsp>
                                <wps:cNvPr id="4" name="菱形 4"/>
                                <wps:cNvSpPr/>
                                <wps:spPr>
                                  <a:xfrm>
                                    <a:off x="5043" y="8616"/>
                                    <a:ext cx="2578" cy="1470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accent1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5" name="文本框 15"/>
                                <wps:cNvSpPr txBox="1"/>
                                <wps:spPr>
                                  <a:xfrm>
                                    <a:off x="5278" y="8893"/>
                                    <a:ext cx="2236" cy="1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lt1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eastAsia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压力传感器数值是否大于0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g:grpSp>
                              <wpg:cNvPr id="20" name="组合 20"/>
                              <wpg:cNvGrpSpPr/>
                              <wpg:grpSpPr>
                                <a:xfrm>
                                  <a:off x="8715" y="7689"/>
                                  <a:ext cx="2589" cy="660"/>
                                  <a:chOff x="9225" y="8484"/>
                                  <a:chExt cx="2589" cy="660"/>
                                </a:xfrm>
                              </wpg:grpSpPr>
                              <wps:wsp>
                                <wps:cNvPr id="10" name="平行四边形 10"/>
                                <wps:cNvSpPr/>
                                <wps:spPr>
                                  <a:xfrm>
                                    <a:off x="9225" y="8484"/>
                                    <a:ext cx="2370" cy="660"/>
                                  </a:xfrm>
                                  <a:prstGeom prst="parallelogram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9" name="文本框 19"/>
                                <wps:cNvSpPr txBox="1"/>
                                <wps:spPr>
                                  <a:xfrm>
                                    <a:off x="9715" y="8555"/>
                                    <a:ext cx="2099" cy="56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lt1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eastAsia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人形不动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g:grpSp>
                              <wpg:cNvPr id="22" name="组合 22"/>
                              <wpg:cNvGrpSpPr/>
                              <wpg:grpSpPr>
                                <a:xfrm>
                                  <a:off x="5640" y="9221"/>
                                  <a:ext cx="2775" cy="896"/>
                                  <a:chOff x="5640" y="9446"/>
                                  <a:chExt cx="2775" cy="896"/>
                                </a:xfrm>
                              </wpg:grpSpPr>
                              <wps:wsp>
                                <wps:cNvPr id="9" name="平行四边形 9"/>
                                <wps:cNvSpPr/>
                                <wps:spPr>
                                  <a:xfrm>
                                    <a:off x="5640" y="9549"/>
                                    <a:ext cx="2775" cy="660"/>
                                  </a:xfrm>
                                  <a:prstGeom prst="parallelogram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21" name="文本框 21"/>
                                <wps:cNvSpPr txBox="1"/>
                                <wps:spPr>
                                  <a:xfrm>
                                    <a:off x="5811" y="9446"/>
                                    <a:ext cx="2549" cy="89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lt1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eastAsia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人形按照模式向前移动直到终点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23" name="直接箭头连接符 23"/>
                              <wps:cNvCnPr/>
                              <wps:spPr>
                                <a:xfrm>
                                  <a:off x="7005" y="5630"/>
                                  <a:ext cx="15" cy="54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箭头连接符 26"/>
                              <wps:cNvCnPr>
                                <a:stCxn id="8" idx="4"/>
                                <a:endCxn id="4" idx="0"/>
                              </wps:cNvCnPr>
                              <wps:spPr>
                                <a:xfrm>
                                  <a:off x="7012" y="6835"/>
                                  <a:ext cx="1" cy="47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箭头连接符 27"/>
                              <wps:cNvCnPr>
                                <a:stCxn id="4" idx="2"/>
                                <a:endCxn id="9" idx="0"/>
                              </wps:cNvCnPr>
                              <wps:spPr>
                                <a:xfrm>
                                  <a:off x="7013" y="8780"/>
                                  <a:ext cx="14" cy="54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肘形连接符 28"/>
                              <wps:cNvCnPr>
                                <a:stCxn id="10" idx="0"/>
                              </wps:cNvCnPr>
                              <wps:spPr>
                                <a:xfrm rot="16200000" flipV="1">
                                  <a:off x="8112" y="5902"/>
                                  <a:ext cx="679" cy="2895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箭头连接符 29"/>
                              <wps:cNvCnPr>
                                <a:stCxn id="4" idx="3"/>
                                <a:endCxn id="10" idx="5"/>
                              </wps:cNvCnPr>
                              <wps:spPr>
                                <a:xfrm flipV="1">
                                  <a:off x="8281" y="8020"/>
                                  <a:ext cx="533" cy="2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4" name="组合 34"/>
                            <wpg:cNvGrpSpPr/>
                            <wpg:grpSpPr>
                              <a:xfrm>
                                <a:off x="3105" y="10294"/>
                                <a:ext cx="1814" cy="1106"/>
                                <a:chOff x="3105" y="10294"/>
                                <a:chExt cx="1814" cy="1106"/>
                              </a:xfrm>
                            </wpg:grpSpPr>
                            <wps:wsp>
                              <wps:cNvPr id="31" name="直接箭头连接符 31"/>
                              <wps:cNvCnPr/>
                              <wps:spPr>
                                <a:xfrm>
                                  <a:off x="3960" y="10294"/>
                                  <a:ext cx="0" cy="52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流程图: 终止 32"/>
                              <wps:cNvSpPr/>
                              <wps:spPr>
                                <a:xfrm>
                                  <a:off x="3105" y="10830"/>
                                  <a:ext cx="1814" cy="570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chemeClr val="accent1"/>
                                      </a:solidFill>
                                    </a14:hiddenFill>
                                  </a:ext>
                                </a:ex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3" name="文本框 33"/>
                          <wps:cNvSpPr txBox="1"/>
                          <wps:spPr>
                            <a:xfrm>
                              <a:off x="3581" y="11260"/>
                              <a:ext cx="961" cy="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lt1"/>
                                  </a:solidFill>
                                </a14:hiddenFill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结束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7" name="文本框 37"/>
                        <wps:cNvSpPr txBox="1"/>
                        <wps:spPr>
                          <a:xfrm>
                            <a:off x="2741" y="12391"/>
                            <a:ext cx="3909" cy="6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图1  人形运动流程图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7.3pt;margin-top:5.35pt;height:301.45pt;width:203.45pt;z-index:251658240;mso-width-relative:page;mso-height-relative:page;" coordorigin="2700,5978" coordsize="5328,7028" o:gfxdata="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">
                <o:lock v:ext="edit" aspectratio="f"/>
                <v:group id="_x0000_s1026" o:spid="_x0000_s1026" o:spt="203" style="position:absolute;left:2700;top:5978;height:6185;width:5328;" coordorigin="2655,5675" coordsize="5328,6185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2655;top:5675;height:6130;width:5328;" coordorigin="2655,5270" coordsize="5328,6130" o:gfxdata="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">
                    <o:lock v:ext="edit" aspectratio="f"/>
                    <v:group id="_x0000_s1026" o:spid="_x0000_s1026" o:spt="203" style="position:absolute;left:2655;top:5270;height:5146;width:5328;" coordorigin="5625,4955" coordsize="5679,5162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    <o:lock v:ext="edit" aspectratio="f"/>
                      <v:group id="_x0000_s1026" o:spid="_x0000_s1026" o:spt="203" style="position:absolute;left:5859;top:4955;height:675;width:2250;" coordorigin="5934,4955" coordsize="2250,675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shape id="_x0000_s1026" o:spid="_x0000_s1026" o:spt="202" type="#_x0000_t202" style="position:absolute;left:6485;top:5030;height:559;width:1453;" filled="f" stroked="f" coordsize="21600,21600" o:gfxdata="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CJ&#10;1Bwe2gAAAAgBAAAPAAAAAAAAAAEAIAAAACIAAABkcnMvZG93bnJldi54bWxQSwECFAAUAAAACACH&#10;TuJAur1945QCAAALBQAADgAAAAAAAAABACAAAAApAQAAZHJzL2Uyb0RvYy54bWxQSwUGAAAAAAYA&#10;BgBZAQAALwYAAAAA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初始化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116" type="#_x0000_t116" style="position:absolute;left:5934;top:4955;height:675;width:2250;v-text-anchor:middle;" filled="f" stroked="t" coordsize="21600,21600" o:gfxdata="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AAAAABkcnMvUEsBAhQAFAAA&#10;AAgAh07iQKN194HWAAAACgEAAA8AAAAAAAAAAQAgAAAAIgAAAGRycy9kb3ducmV2LnhtbFBLAQIU&#10;ABQAAAAIAIdO4kAka3bR2QIAAI0FAAAOAAAAAAAAAAEAIAAAACUBAABkcnMvZTJvRG9jLnhtbFBL&#10;BQYAAAAABgAGAFkBAABwBgAAAAA=&#10;">
                          <v:fill on="f" focussize="0,0"/>
                          <v:stroke weight="1pt" color="#000000 [3213]" miterlimit="8" joinstyle="miter"/>
                          <v:imagedata o:title=""/>
                          <o:lock v:ext="edit" aspectratio="f"/>
                        </v:shape>
                      </v:group>
                      <v:group id="_x0000_s1026" o:spid="_x0000_s1026" o:spt="203" style="position:absolute;left:5625;top:6174;height:660;width:2775;" coordorigin="5685,6564" coordsize="2775,660" o:gfxdata="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">
                        <o:lock v:ext="edit" aspectratio="f"/>
                        <v:shape id="_x0000_s1026" o:spid="_x0000_s1026" o:spt="7" type="#_x0000_t7" style="position:absolute;left:5685;top:6564;height:660;width:2775;v-text-anchor:middle;" filled="f" stroked="t" coordsize="21600,21600" o:gfxdata="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jgaQJtgAAAALAQAADwAAAAAAAAABACAAAAAiAAAAZHJzL2Rvd25yZXYueG1sUEsBAhQAFAAAAAgA&#10;h07iQFUqoeZeAgAAjwQAAA4AAAAAAAAAAQAgAAAAJwEAAGRycy9lMm9Eb2MueG1sUEsFBgAAAAAG&#10;AAYAWQEAAPcFAAAAAA==&#10;" adj="1284">
                          <v:fill on="f" focussize="0,0"/>
                          <v:stroke weight="1pt" color="#000000 [3213]" miterlimit="8" joinstyle="miter"/>
                          <v:imagedata o:title=""/>
                          <o:lock v:ext="edit" aspectratio="f"/>
                        </v:shape>
                        <v:shape id="_x0000_s1026" o:spid="_x0000_s1026" o:spt="202" type="#_x0000_t202" style="position:absolute;left:6222;top:6651;height:562;width:2061;" filled="f" stroked="f" coordsize="21600,21600" o:gfxdata="UEsDBAoAAAAAAIdO4kAAAAAAAAAAAAAAAAAEAAAAZHJzL1BLAwQUAAAACACHTuJAO/bX97wAAADb&#10;AAAADwAAAGRycy9kb3ducmV2LnhtbEVPTWvCQBC9C/6HZYTedBNL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21/e8AAAA&#10;2wAAAA8AAAAAAAAAAQAgAAAAIgAAAGRycy9kb3ducmV2LnhtbFBLAQIUABQAAAAIAIdO4kAzLwWe&#10;OwAAADkAAAAQAAAAAAAAAAEAIAAAAAsBAABkcnMvc2hhcGV4bWwueG1sUEsFBgAAAAAGAAYAWwEA&#10;ALUDAAAAAA=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设置模式</w:t>
                                </w:r>
                              </w:p>
                            </w:txbxContent>
                          </v:textbox>
                        </v:shape>
                      </v:group>
                      <v:group id="_x0000_s1026" o:spid="_x0000_s1026" o:spt="203" style="position:absolute;left:5703;top:7311;height:1470;width:2578;" coordorigin="5043,8616" coordsize="2578,1470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      <o:lock v:ext="edit" aspectratio="f"/>
                        <v:shape id="_x0000_s1026" o:spid="_x0000_s1026" o:spt="4" type="#_x0000_t4" style="position:absolute;left:5043;top:8616;height:1470;width:2578;v-text-anchor:middle;" filled="f" stroked="t" coordsize="21600,21600" o:gfxdata="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JpleUNYAAAALAQAADwAAAAAA&#10;AAABACAAAAAiAAAAZHJzL2Rvd25yZXYueG1sUEsBAhQAFAAAAAgAh07iQBeVzaTAAgAAdAUAAA4A&#10;AAAAAAAAAQAgAAAAJQEAAGRycy9lMm9Eb2MueG1sUEsFBgAAAAAGAAYAWQEAAFcGAAAAAA==&#10;">
                          <v:fill on="f" focussize="0,0"/>
                          <v:stroke weight="1pt" color="#000000 [3213]" miterlimit="8" joinstyle="miter"/>
                          <v:imagedata o:title=""/>
                          <o:lock v:ext="edit" aspectratio="f"/>
                        </v:shape>
                        <v:shape id="_x0000_s1026" o:spid="_x0000_s1026" o:spt="202" type="#_x0000_t202" style="position:absolute;left:5278;top:8893;height:1005;width:2236;" filled="f" stroked="f" coordsize="21600,21600" o:gfxdata="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U+o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压力传感器数值是否大于0</w:t>
                                </w:r>
                              </w:p>
                            </w:txbxContent>
                          </v:textbox>
                        </v:shape>
                      </v:group>
                      <v:group id="_x0000_s1026" o:spid="_x0000_s1026" o:spt="203" style="position:absolute;left:8715;top:7689;height:660;width:2589;" coordorigin="9225,8484" coordsize="2589,660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    <o:lock v:ext="edit" aspectratio="f"/>
                        <v:shape id="_x0000_s1026" o:spid="_x0000_s1026" o:spt="7" type="#_x0000_t7" style="position:absolute;left:9225;top:8484;height:660;width:2370;v-text-anchor:middle;" filled="f" stroked="t" coordsize="21600,21600" o:gfxdata="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yIELj2QAAAAsBAAAPAAAAAAAAAAEAIAAAACIAAABkcnMvZG93bnJldi54bWxQSwECFAAUAAAA&#10;CACHTuJAy6kkkF8CAACRBAAADgAAAAAAAAABACAAAAAoAQAAZHJzL2Uyb0RvYy54bWxQSwUGAAAA&#10;AAYABgBZAQAA+QUAAAAA&#10;" adj="1504">
                          <v:fill on="f" focussize="0,0"/>
                          <v:stroke weight="1pt" color="#000000 [3213]" miterlimit="8" joinstyle="miter"/>
                          <v:imagedata o:title=""/>
                          <o:lock v:ext="edit" aspectratio="f"/>
                        </v:shape>
                        <v:shape id="_x0000_s1026" o:spid="_x0000_s1026" o:spt="202" type="#_x0000_t202" style="position:absolute;left:9715;top:8555;height:567;width:2099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人形不动</w:t>
                                </w:r>
                              </w:p>
                            </w:txbxContent>
                          </v:textbox>
                        </v:shape>
                      </v:group>
                      <v:group id="_x0000_s1026" o:spid="_x0000_s1026" o:spt="203" style="position:absolute;left:5640;top:9221;height:896;width:2775;" coordorigin="5640,9446" coordsize="2775,896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shape id="_x0000_s1026" o:spid="_x0000_s1026" o:spt="7" type="#_x0000_t7" style="position:absolute;left:5640;top:9549;height:660;width:2775;v-text-anchor:middle;" filled="f" stroked="t" coordsize="21600,21600" o:gfxdata="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WGxG12QAAAAsBAAAPAAAAAAAAAAEAIAAAACIAAABkcnMvZG93bnJldi54bWxQSwECFAAUAAAA&#10;CACHTuJAum11Il8CAACPBAAADgAAAAAAAAABACAAAAAoAQAAZHJzL2Uyb0RvYy54bWxQSwUGAAAA&#10;AAYABgBZAQAA+QUAAAAA&#10;" adj="1284">
                          <v:fill on="f" focussize="0,0"/>
                          <v:stroke weight="1pt" color="#000000 [3213]" miterlimit="8" joinstyle="miter"/>
                          <v:imagedata o:title=""/>
                          <o:lock v:ext="edit" aspectratio="f"/>
                        </v:shape>
                        <v:shape id="_x0000_s1026" o:spid="_x0000_s1026" o:spt="202" type="#_x0000_t202" style="position:absolute;left:5811;top:9446;height:896;width:2549;" filled="f" stroked="f" coordsize="21600,21600" o:gfxdata="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BCam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人形按照模式向前移动直到终点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26" o:spid="_x0000_s1026" o:spt="32" type="#_x0000_t32" style="position:absolute;left:7005;top:5630;height:544;width:15;" filled="f" stroked="t" coordsize="21600,21600" o:gfxdata="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6SNIz2QAA&#10;AAoBAAAPAAAAAAAAAAEAIAAAACIAAABkcnMvZG93bnJldi54bWxQSwECFAAUAAAACACHTuJA3CAR&#10;zR0CAADzAwAADgAAAAAAAAABACAAAAAoAQAAZHJzL2Uyb0RvYy54bWxQSwUGAAAAAAYABgBZAQAA&#10;twUAAAAA&#10;">
                        <v:fill on="f" focussize="0,0"/>
                        <v:stroke weight="0.5pt" color="#000000 [3200]" miterlimit="8" joinstyle="miter" endarrow="open"/>
                        <v:imagedata o:title=""/>
                        <o:lock v:ext="edit" aspectratio="f"/>
                      </v:shape>
                      <v:shape id="_x0000_s1026" o:spid="_x0000_s1026" o:spt="32" type="#_x0000_t32" style="position:absolute;left:7012;top:6835;height:476;width:1;" filled="f" stroked="t" coordsize="21600,21600" o:gfxdata="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5FGqC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000000 [3200]" miterlimit="8" joinstyle="miter" endarrow="open"/>
                        <v:imagedata o:title=""/>
                        <o:lock v:ext="edit" aspectratio="f"/>
                      </v:shape>
                      <v:shape id="_x0000_s1026" o:spid="_x0000_s1026" o:spt="32" type="#_x0000_t32" style="position:absolute;left:7013;top:8780;height:544;width:14;" filled="f" stroked="t" coordsize="21600,21600" o:gfxdata="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EJvzu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000000 [3200]" miterlimit="8" joinstyle="miter" endarrow="open"/>
                        <v:imagedata o:title=""/>
                        <o:lock v:ext="edit" aspectratio="f"/>
                      </v:shape>
                      <v:shape id="_x0000_s1026" o:spid="_x0000_s1026" o:spt="33" type="#_x0000_t33" style="position:absolute;left:8112;top:5902;flip:y;height:2895;width:679;rotation:5898240f;" filled="f" stroked="t" coordsize="21600,21600" o:gfxdata="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v8GEztwAAANsAAAAP&#10;AAAAAAAAAAEAIAAAACIAAABkcnMvZG93bnJldi54bWxQSwECFAAUAAAACACHTuJAMy8FnjsAAAA5&#10;AAAAEAAAAAAAAAABACAAAAAGAQAAZHJzL3NoYXBleG1sLnhtbFBLBQYAAAAABgAGAFsBAACwAwAA&#10;AAA=&#10;">
                        <v:fill on="f" focussize="0,0"/>
                        <v:stroke weight="0.5pt" color="#000000 [3200]" miterlimit="8" joinstyle="miter" endarrow="open"/>
                        <v:imagedata o:title=""/>
                        <o:lock v:ext="edit" aspectratio="f"/>
                      </v:shape>
                      <v:shape id="_x0000_s1026" o:spid="_x0000_s1026" o:spt="32" type="#_x0000_t32" style="position:absolute;left:8281;top:8020;flip:y;height:26;width:533;" filled="f" stroked="t" coordsize="21600,21600" o:gfxdata="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Rf8w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 endarrow="open"/>
                        <v:imagedata o:title=""/>
                        <o:lock v:ext="edit" aspectratio="f"/>
                      </v:shape>
                    </v:group>
                    <v:group id="_x0000_s1026" o:spid="_x0000_s1026" o:spt="203" style="position:absolute;left:3105;top:10294;height:1106;width:1814;" coordorigin="3105,10294" coordsize="1814,1106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_x0000_s1026" o:spid="_x0000_s1026" o:spt="32" type="#_x0000_t32" style="position:absolute;left:3960;top:10294;height:521;width:0;" filled="f" stroked="t" coordsize="21600,21600" o:gfxdata="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/4AgvtgAAAALAQAADwAAAAAAAAABACAAAAAiAAAAZHJzL2Rvd25yZXYueG1sUEsB&#10;AhQAFAAAAAgAh07iQHSwkkL1AQAAnQMAAA4AAAAAAAAAAQAgAAAAJwEAAGRycy9lMm9Eb2MueG1s&#10;UEsFBgAAAAAGAAYAWQEAAI4FAAAAAA==&#10;">
                        <v:fill on="f" focussize="0,0"/>
                        <v:stroke weight="0.5pt" color="#000000 [3213]" miterlimit="8" joinstyle="miter" endarrow="open"/>
                        <v:imagedata o:title=""/>
                        <o:lock v:ext="edit" aspectratio="f"/>
                      </v:shape>
                      <v:shape id="_x0000_s1026" o:spid="_x0000_s1026" o:spt="116" type="#_x0000_t116" style="position:absolute;left:3105;top:10830;height:570;width:1814;v-text-anchor:middle;" filled="f" stroked="t" coordsize="21600,21600" o:gfxdata="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AAAAABkcnMvUEsBAhQA&#10;FAAAAAgAh07iQNWe5KPZAAAACgEAAA8AAAAAAAAAAQAgAAAAIgAAAGRycy9kb3ducmV2LnhtbFBL&#10;AQIUABQAAAAIAIdO4kDRKUKS2QIAAI0FAAAOAAAAAAAAAAEAIAAAACgBAABkcnMvZTJvRG9jLnht&#10;bFBLBQYAAAAABgAGAFkBAABzBgAAAAA=&#10;"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</v:group>
                  </v:group>
                  <v:shape id="_x0000_s1026" o:spid="_x0000_s1026" o:spt="202" type="#_x0000_t202" style="position:absolute;left:3581;top:11260;height:600;width:961;" filled="f" stroked="f" coordsize="21600,21600" o:gfxdata="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DFTuVh2QAAAAoBAAAPAAAAAAAAAAEAIAAAACIAAABkcnMvZG93bnJldi54bWxQSwECFAAUAAAA&#10;CACHTuJAP3Wyh5gCAAANBQAADgAAAAAAAAABACAAAAAoAQAAZHJzL2Uyb0RvYy54bWxQSwUGAAAA&#10;AAYABgBZAQAAMgY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结束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2741;top:12391;height:615;width:3909;" filled="f" stroked="f" coordsize="21600,21600" o:gfxdata="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3iNl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图1  人形运动流程图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UnityEngine;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UnityEngine.UI;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System.Collections;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PlayerController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: MonoBehaviour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speed;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Text countText;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Text winText;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private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Rigidbody rb;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private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count;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Start()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rb = GetComponent&lt;Rigidbody&gt;();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count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SetCountText();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winText.text =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FixedUpdate()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moveH = Input.GetAxis(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"Horizontal"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moveV = Input.GetAxis(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"Vertical"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Vector3 now 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Vector3(moveH, 0.0f, moveV);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rb.AddForce(now);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OnTriggerEnter(Collider other)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(other.gameObject.CompareTag(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"Pick Up"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other.gameObject.SetActive(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count = count + 1;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SetCountText();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SetCountText()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countText.text =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"Count: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+ count.ToString();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(count &gt;= 3)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winText.text =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"You Win!"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amera的移动</w:t>
      </w:r>
    </w:p>
    <w:p>
      <w:pPr>
        <w:numPr>
          <w:numId w:val="0"/>
        </w:numPr>
        <w:ind w:left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mera在游戏中必须跟随人物移动，否则游戏界面上只有一个人渐行渐远，而不是人物持续地行走。这样不会有良好的游戏体验，不会给患者代入感。较为简单的方法是使相机作为人形的子部件，相机就会跟随人形移动，但是相机有可能上下翻滚，毫无游戏体验。为了使相机跟随人移动且上下翻滚的现象，我们编写了具体的代码如下，attach到camera上。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UnityEngine;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System.Collections;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CameraController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: MonoBehaviour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GameObject player;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private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Vector3 offset;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Start()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offset = transform.position - player.transform.position;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LateUpdate()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transform.position = player.transform.position + offset;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</w:tc>
      </w:tr>
    </w:tbl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pickup与计分的制作与应用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在游戏中，为了增加游戏体验，我们设计了奖励机制，即pickup。在人形经过pickup的时候将会吃掉pickup并为之计分。在本游戏中，pickup是一个小正方体。为了不让pickup因为有物理性质（即重力）而掉落，我们对它关闭了use gravity功能，使它保持悬浮在空中。当人形碰到pickup时，我们让pickup消失。这使用到了trigger触发功能。在人的认知中，动态的，有色彩的，与背景不同的东西更易引人关注。</w:t>
      </w: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P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ickup需要引起患者的关注，所以我们使用material给pickup增添暖色彩，编辑rotate角度使它处于45度角的位置，并编写代码使它旋转，营造动态效果。为了动态旋转我们运用到了rotate函数，代码如下，attach到pickup上。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UnityEngine;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System.Collections;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Rotator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: MonoBehaviour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Update()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transform.Rotate(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Vector3(15, 30, 45) * Time.deltaTime);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</w:tc>
      </w:tr>
    </w:tbl>
    <w:p>
      <w:pPr>
        <w:numPr>
          <w:numId w:val="0"/>
        </w:numPr>
        <w:ind w:left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游戏有计分和奖励机制才能带来乐趣，所以我们创立计分和结束奖励，使用到了unity中的text文本功能。我们用count = count + 1代码实现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连续计分，使用if (count &gt;= 3)代码进行结束判断，使用winText.text = "You Win!"代码实现结束奖励，让患者在游戏中找到乐趣，康复也就不再那么枯燥。代码在“人形的运动”中已经展示，attach到人形上。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E88C7A"/>
    <w:multiLevelType w:val="singleLevel"/>
    <w:tmpl w:val="83E88C7A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EC2FF8"/>
    <w:rsid w:val="0BE46890"/>
    <w:rsid w:val="0F736283"/>
    <w:rsid w:val="36B271EC"/>
    <w:rsid w:val="3EE95640"/>
    <w:rsid w:val="431E434F"/>
    <w:rsid w:val="4977081F"/>
    <w:rsid w:val="4ABE4175"/>
    <w:rsid w:val="6BC0119A"/>
    <w:rsid w:val="6D535020"/>
    <w:rsid w:val="715A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2018-10-06T08:05:00Z</dcterms:created>
  <dc:creator>甜蜜橙子</dc:creator>
  <cp:lastModifiedBy>甜蜜橙子</cp:lastModifiedBy>
  <dcterms:modified xsi:type="dcterms:W3CDTF">2018-10-07T03:43:47Z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