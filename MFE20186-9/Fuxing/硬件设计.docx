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333DF" w14:textId="77777777" w:rsidR="008A4D1D" w:rsidRDefault="002F4D48">
      <w:r>
        <w:rPr>
          <w:rFonts w:hint="eastAsia"/>
        </w:rPr>
        <w:t>硬件设计</w:t>
      </w:r>
    </w:p>
    <w:p w14:paraId="1D69C256" w14:textId="77777777" w:rsidR="008A4D1D" w:rsidRDefault="002F4D48">
      <w:r>
        <w:rPr>
          <w:rFonts w:hint="eastAsia"/>
        </w:rPr>
        <w:t>Arduino uno</w:t>
      </w:r>
      <w:r>
        <w:rPr>
          <w:rFonts w:hint="eastAsia"/>
        </w:rPr>
        <w:t>开发板</w:t>
      </w:r>
    </w:p>
    <w:p w14:paraId="7D512C4A" w14:textId="77777777" w:rsidR="008A4D1D" w:rsidRDefault="002F4D48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hyperlink r:id="rId5" w:tgtFrame="https://baike.baidu.com/item/Arduino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Arduino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是一款便捷灵活、方便上手的开源电子原型平台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有极大的自由度，可拓展性能非常高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具有丰富的接口，有数字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I/O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口，模拟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I/O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口，同时支持</w:t>
      </w:r>
      <w:hyperlink r:id="rId6" w:tgtFrame="https://zhidao.baidu.com/question/_blank" w:history="1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</w:rPr>
          <w:t>SPI</w:t>
        </w:r>
      </w:hyperlink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hyperlink r:id="rId7" w:tgtFrame="https://zhidao.baidu.com/question/_blank" w:history="1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</w:rPr>
          <w:t>IIC</w:t>
        </w:r>
      </w:hyperlink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hyperlink r:id="rId8" w:tgtFrame="https://zhidao.baidu.com/question/_blank" w:history="1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</w:rPr>
          <w:t>UART</w:t>
        </w:r>
      </w:hyperlink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串口通信。能通过各种各样的传感器来感知环境。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arduino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通过各种通信方式或传感器采集信息，并控制输出装置进行运作。我们对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arduino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进行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语言编辑使它能够采集数据，并发出指令，达到下述功能。在本课题中，通过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arduino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我们可以采集患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者脚底的压力传感器的数据，达到对患者状态的检测；收集电脑通过串口传输的信息，达到对模式的选择；集合数据和程序，控制步进电机的移动，达到辅助患者进行智能腿部运动的目的。</w:t>
      </w:r>
    </w:p>
    <w:p w14:paraId="2E1D04ED" w14:textId="77777777" w:rsidR="008A4D1D" w:rsidRDefault="008A4D1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A52BD42" w14:textId="77777777" w:rsidR="008A4D1D" w:rsidRDefault="002F4D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D95D4F" wp14:editId="6DDD6E12">
                <wp:simplePos x="0" y="0"/>
                <wp:positionH relativeFrom="column">
                  <wp:posOffset>-191770</wp:posOffset>
                </wp:positionH>
                <wp:positionV relativeFrom="paragraph">
                  <wp:posOffset>43815</wp:posOffset>
                </wp:positionV>
                <wp:extent cx="5886450" cy="2121535"/>
                <wp:effectExtent l="6350" t="6350" r="127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2121535"/>
                          <a:chOff x="2467" y="3336"/>
                          <a:chExt cx="9270" cy="334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2467" y="3336"/>
                            <a:ext cx="9270" cy="2638"/>
                            <a:chOff x="2467" y="3441"/>
                            <a:chExt cx="9270" cy="2638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2467" y="3441"/>
                              <a:ext cx="9270" cy="2638"/>
                              <a:chOff x="2572" y="4695"/>
                              <a:chExt cx="9270" cy="2638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7170" y="5940"/>
                                <a:ext cx="1528" cy="630"/>
                                <a:chOff x="7170" y="5940"/>
                                <a:chExt cx="1528" cy="630"/>
                              </a:xfrm>
                            </wpg:grpSpPr>
                            <wps:wsp>
                              <wps:cNvPr id="18" name="直接箭头连接符 18"/>
                              <wps:cNvCnPr>
                                <a:stCxn id="2" idx="0"/>
                                <a:endCxn id="1" idx="2"/>
                              </wps:cNvCnPr>
                              <wps:spPr>
                                <a:xfrm flipH="1" flipV="1">
                                  <a:off x="7230" y="5940"/>
                                  <a:ext cx="22" cy="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7170" y="6030"/>
                                  <a:ext cx="1529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l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A4A567" w14:textId="77777777" w:rsidR="008A4D1D" w:rsidRDefault="002F4D48">
                                    <w:r>
                                      <w:rPr>
                                        <w:rFonts w:hint="eastAsia"/>
                                      </w:rPr>
                                      <w:t>传感器数据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/>
                            <wpg:grpSpPr>
                              <a:xfrm>
                                <a:off x="2572" y="4695"/>
                                <a:ext cx="9270" cy="2639"/>
                                <a:chOff x="2572" y="4695"/>
                                <a:chExt cx="9270" cy="2639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5737" y="4695"/>
                                  <a:ext cx="2985" cy="1245"/>
                                  <a:chOff x="5092" y="4695"/>
                                  <a:chExt cx="2985" cy="1245"/>
                                </a:xfrm>
                              </wpg:grpSpPr>
                              <wps:wsp>
                                <wps:cNvPr id="1" name="流程图: 可选过程 1"/>
                                <wps:cNvSpPr/>
                                <wps:spPr>
                                  <a:xfrm>
                                    <a:off x="5092" y="4695"/>
                                    <a:ext cx="2985" cy="124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文本框 6"/>
                                <wps:cNvSpPr txBox="1"/>
                                <wps:spPr>
                                  <a:xfrm>
                                    <a:off x="5498" y="4965"/>
                                    <a:ext cx="2264" cy="7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8D153F" w14:textId="77777777" w:rsidR="008A4D1D" w:rsidRDefault="002F4D48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</w:rPr>
                                        <w:t>Arduino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</w:rPr>
                                        <w:t>及程序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5617" y="6570"/>
                                  <a:ext cx="3270" cy="764"/>
                                  <a:chOff x="7230" y="3285"/>
                                  <a:chExt cx="3270" cy="764"/>
                                </a:xfrm>
                              </wpg:grpSpPr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7230" y="3285"/>
                                    <a:ext cx="3270" cy="76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8175" y="3480"/>
                                    <a:ext cx="1380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05C172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压力传感器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9892" y="4890"/>
                                  <a:ext cx="1950" cy="794"/>
                                  <a:chOff x="11625" y="4350"/>
                                  <a:chExt cx="1950" cy="794"/>
                                </a:xfrm>
                              </wpg:grpSpPr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11625" y="4350"/>
                                    <a:ext cx="1950" cy="7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12060" y="4530"/>
                                    <a:ext cx="1200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477B44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步进电机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2572" y="4893"/>
                                  <a:ext cx="1950" cy="810"/>
                                  <a:chOff x="11625" y="5718"/>
                                  <a:chExt cx="1950" cy="810"/>
                                </a:xfrm>
                              </wpg:grpSpPr>
                              <wps:wsp>
                                <wps:cNvPr id="7" name="文本框 7"/>
                                <wps:cNvSpPr txBox="1"/>
                                <wps:spPr>
                                  <a:xfrm>
                                    <a:off x="12240" y="5910"/>
                                    <a:ext cx="826" cy="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0205A6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电脑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0" name="矩形 10"/>
                                <wps:cNvSpPr/>
                                <wps:spPr>
                                  <a:xfrm>
                                    <a:off x="11625" y="5718"/>
                                    <a:ext cx="1950" cy="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3" name="组合 23"/>
                              <wpg:cNvGrpSpPr/>
                              <wpg:grpSpPr>
                                <a:xfrm>
                                  <a:off x="4455" y="4890"/>
                                  <a:ext cx="1394" cy="975"/>
                                  <a:chOff x="4455" y="4890"/>
                                  <a:chExt cx="1394" cy="975"/>
                                </a:xfrm>
                              </wpg:grpSpPr>
                              <wps:wsp>
                                <wps:cNvPr id="14" name="直接箭头连接符 14"/>
                                <wps:cNvCnPr/>
                                <wps:spPr>
                                  <a:xfrm>
                                    <a:off x="4545" y="5295"/>
                                    <a:ext cx="118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文本框 19"/>
                                <wps:cNvSpPr txBox="1"/>
                                <wps:spPr>
                                  <a:xfrm>
                                    <a:off x="4455" y="4890"/>
                                    <a:ext cx="1394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2112E4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指令及程序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4725" y="5265"/>
                                    <a:ext cx="855" cy="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78A345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串口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8722" y="4890"/>
                                  <a:ext cx="1222" cy="428"/>
                                  <a:chOff x="8722" y="4890"/>
                                  <a:chExt cx="1222" cy="428"/>
                                </a:xfrm>
                              </wpg:grpSpPr>
                              <wps:wsp>
                                <wps:cNvPr id="17" name="直接箭头连接符 17"/>
                                <wps:cNvCnPr>
                                  <a:stCxn id="1" idx="3"/>
                                  <a:endCxn id="4" idx="1"/>
                                </wps:cNvCnPr>
                                <wps:spPr>
                                  <a:xfrm flipV="1">
                                    <a:off x="8722" y="5288"/>
                                    <a:ext cx="1170" cy="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文本框 22"/>
                                <wps:cNvSpPr txBox="1"/>
                                <wps:spPr>
                                  <a:xfrm>
                                    <a:off x="8760" y="4890"/>
                                    <a:ext cx="1184" cy="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5E73E8" w14:textId="77777777" w:rsidR="008A4D1D" w:rsidRDefault="002F4D48">
                                      <w:r>
                                        <w:rPr>
                                          <w:rFonts w:hint="eastAsia"/>
                                        </w:rPr>
                                        <w:t>指令控制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1" name="文本框 31"/>
                          <wps:cNvSpPr txBox="1"/>
                          <wps:spPr>
                            <a:xfrm>
                              <a:off x="8595" y="4095"/>
                              <a:ext cx="1215" cy="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D1352" w14:textId="77777777" w:rsidR="008A4D1D" w:rsidRDefault="002F4D4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A4988</w:t>
                                </w:r>
                              </w:p>
                              <w:p w14:paraId="42CAE397" w14:textId="77777777" w:rsidR="008A4D1D" w:rsidRDefault="002F4D4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驱动器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5461" y="6182"/>
                            <a:ext cx="388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A413F" w14:textId="77777777" w:rsidR="008A4D1D" w:rsidRDefault="002F4D48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  arduino</w:t>
                              </w:r>
                              <w:r>
                                <w:rPr>
                                  <w:rFonts w:hint="eastAsia"/>
                                </w:rPr>
                                <w:t>功能实现流程设计图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5.1pt;margin-top:3.45pt;height:167.05pt;width:463.5pt;z-index:251664384;mso-width-relative:page;mso-height-relative:page;" coordorigin="2467,3336" coordsize="9270,3341" o:gfxdata="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">
                <o:lock v:ext="edit" aspectratio="f"/>
                <v:group id="_x0000_s1026" o:spid="_x0000_s1026" o:spt="203" style="position:absolute;left:2467;top:3336;height:2638;width:9270;" coordorigin="2467,3441" coordsize="9270,2638" o:gfxdata="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AAAAAZHJzL1BLAQIUABQAAAAIAIdO4kD1dsVa2gAAAAoBAAAPAAAAAAAA&#10;AAEAIAAAACIAAABkcnMvZG93bnJldi54bWxQSwECFAAUAAAACACHTuJAsT/DHYUIAACkQAAADgAA&#10;AAAAAAABACAAAAApAQAAZHJzL2Uyb0RvYy54bWxQSwUGAAAAAAYABgBZAQAAIAwAAAAA&#10;">
                  <o:lock v:ext="edit" aspectratio="f"/>
                  <v:group id="_x0000_s1026" o:spid="_x0000_s1026" o:spt="203" style="position:absolute;left:2467;top:3441;height:2638;width:9270;" coordorigin="2572,4695" coordsize="9270,2638" o:gfxdata="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">
                    <o:lock v:ext="edit" aspectratio="f"/>
                    <v:group id="_x0000_s1026" o:spid="_x0000_s1026" o:spt="203" style="position:absolute;left:7170;top:5940;height:630;width:1528;" coordorigin="7170,5940" coordsize="1528,63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7230;top:5940;flip:x y;height:630;width:22;" filled="f" stroked="t" coordsize="21600,21600" o:gfxdata="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6sa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7170;top:6030;height:434;width:1529;" filled="f" stroked="f" coordsize="21600,21600" o:gfxdata="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atofdsAAAALAQAADwAAAAAAAAABACAAAAAiAAAAZHJzL2Rvd25yZXYueG1sUEsBAhQAFAAA&#10;AAgAh07iQMkT66OXAgAADQUAAA4AAAAAAAAAAQAgAAAAKgEAAGRycy9lMm9Eb2MueG1sUEsFBgAA&#10;AAAGAAYAWQEAADMG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传感器数据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2572;top:4695;height:2639;width:9270;" coordorigin="2572,4695" coordsize="9270,263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5737;top:4695;height:1245;width:2985;" coordorigin="5092,4695" coordsize="2985,1245" o:gfxdata="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HSJNn7b&#10;AAAACwEAAA8AAAAAAAAAAQAgAAAAIgAAAGRycy9kb3ducmV2LnhtbFBLAQIUABQAAAAIAIdO4kAR&#10;ctaurAMAAG8JAAAOAAAAAAAAAAEAIAAAACoBAABkcnMvZTJvRG9jLnhtbFBLBQYAAAAABgAGAFkB&#10;AABIBwAAAAA=&#10;">
                        <o:lock v:ext="edit" aspectratio="f"/>
                        <v:shape id="_x0000_s1026" o:spid="_x0000_s1026" o:spt="176" type="#_x0000_t176" style="position:absolute;left:5092;top:4695;height:1245;width:2985;v-text-anchor:middle;" fillcolor="#FFFFFF [3201]" filled="t" stroked="t" coordsize="21600,21600" o:gfxdata="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VUO5tkAAAALAQAADwAAAAAA&#10;AAABACAAAAAiAAAAZHJzL2Rvd25yZXYueG1sUEsBAhQAFAAAAAgAh07iQBe6gPmEAgAA2AQAAA4A&#10;AAAAAAAAAQAgAAAAKAEAAGRycy9lMm9Eb2MueG1sUEsFBgAAAAAGAAYAWQEAAB4G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498;top:4965;height:734;width:2264;" filled="f" stroked="f" coordsize="21600,21600" o:gfxdata="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YUKf9&#10;2gAAAAsBAAAPAAAAAAAAAAEAIAAAACIAAABkcnMvZG93bnJldi54bWxQSwECFAAUAAAACACHTuJA&#10;uYB9pZECAAAMBQAADgAAAAAAAAABACAAAAApAQAAZHJzL2Uyb0RvYy54bWxQSwUGAAAAAAYABgBZ&#10;AQAALAY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Arduino及程序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5617;top:6570;height:764;width:3270;" coordorigin="7230,3285" coordsize="3270,764" o:gfxdata="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uk9G2NsAAAALAQAADwAAAAAAAAABACAAAAAiAAAAZHJzL2Rvd25yZXYu&#10;eG1sUEsBAhQAFAAAAAgAh07iQLdcm22HAwAARwkAAA4AAAAAAAAAAQAgAAAAKgEAAGRycy9lMm9E&#10;b2MueG1sUEsFBgAAAAAGAAYAWQEAACMHAAAAAA==&#10;">
                        <o:lock v:ext="edit" aspectratio="f"/>
                        <v:rect id="_x0000_s1026" o:spid="_x0000_s1026" o:spt="1" style="position:absolute;left:7230;top:3285;height:765;width:3270;v-text-anchor:middle;" fillcolor="#FFFFFF [3201]" filled="t" stroked="t" coordsize="21600,21600" o:gfxdata="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g7nXfW&#10;AAAACgEAAA8AAAAAAAAAAQAgAAAAIgAAAGRycy9kb3ducmV2LnhtbFBLAQIUABQAAAAIAIdO4kDn&#10;6NshWwIAALIEAAAOAAAAAAAAAAEAIAAAACUBAABkcnMvZTJvRG9jLnhtbFBLBQYAAAAABgAGAFkB&#10;AADyBQAA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8175;top:3480;height:450;width:1380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压力传感器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892;top:4890;height:794;width:1950;" coordorigin="11625,4350" coordsize="1950,794" o:gfxdata="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Pdxc3dwAAAALAQAADwAAAAAAAAABACAAAAAiAAAAZHJzL2Rvd25yZXYueG1s&#10;UEsBAhQAFAAAAAgAh07iQP9h8+aDAwAASgkAAA4AAAAAAAAAAQAgAAAAKwEAAGRycy9lMm9Eb2Mu&#10;eG1sUEsFBgAAAAAGAAYAWQEAACAHAAAAAA==&#10;">
                        <o:lock v:ext="edit" aspectratio="f"/>
                        <v:rect id="_x0000_s1026" o:spid="_x0000_s1026" o:spt="1" style="position:absolute;left:11625;top:4350;height:795;width:1950;v-text-anchor:middle;" fillcolor="#FFFFFF [3201]" filled="t" stroked="t" coordsize="21600,21600" o:gfxdata="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Iu8Y90AAAALAQAADwAAAAAAAAABACAAAAAiAAAAZHJz&#10;L2Rvd25yZXYueG1sUEsBAhQAFAAAAAgAh07iQMAomlJxAgAA0wQAAA4AAAAAAAAAAQAgAAAALAEA&#10;AGRycy9lMm9Eb2MueG1sUEsFBgAAAAAGAAYAWQEAAA8G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2060;top:4530;height:450;width:1200;" filled="f" stroked="f" coordsize="21600,21600" o:gfxdata="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F+hvdsAAAALAQAADwAAAAAAAAABACAAAAAiAAAAZHJzL2Rvd25yZXYueG1sUEsBAhQAFAAAAAgA&#10;h07iQAN8W9GUAgAACwUAAA4AAAAAAAAAAQAgAAAAKgEAAGRycy9lMm9Eb2MueG1sUEsFBgAAAAAG&#10;AAYAWQEAADAG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步进电机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2572;top:4893;height:810;width:1950;" coordorigin="11625,5718" coordsize="1950,810" o:gfxdata="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cN4goNsAAAALAQAADwAAAAAAAAABACAAAAAiAAAAZHJzL2Rvd25yZXYueG1sUEsBAhQA&#10;FAAAAAgAh07iQGYkASJ+AwAACgoAAA4AAAAAAAAAAQAgAAAAKgEAAGRycy9lMm9Eb2MueG1sUEsF&#10;BgAAAAAGAAYAWQEAABoHAAAAAA==&#10;">
                        <o:lock v:ext="edit" aspectratio="f"/>
                        <v:shape id="_x0000_s1026" o:spid="_x0000_s1026" o:spt="202" type="#_x0000_t202" style="position:absolute;left:12240;top:5910;height:519;width:826;" filled="f" stroked="f" coordsize="21600,21600" o:gfxdata="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I5BXNwAAAALAQAADwAAAAAAAAABACAAAAAiAAAAZHJzL2Rvd25yZXYueG1sUEsBAhQAFAAA&#10;AAgAh07iQKpx9bCWAgAACgUAAA4AAAAAAAAAAQAgAAAAKwEAAGRycy9lMm9Eb2MueG1sUEsFBgAA&#10;AAAGAAYAWQEAADMG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电脑</w:t>
                                </w:r>
                              </w:p>
                            </w:txbxContent>
                          </v:textbox>
                        </v:shape>
                        <v:rect id="_x0000_s1026" o:spid="_x0000_s1026" o:spt="1" style="position:absolute;left:11625;top:5718;height:810;width:1950;v-text-anchor:middle;" filled="f" stroked="t" coordsize="21600,21600" o:gfxdata="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rl7hJtkAAAALAQAADwAAAAAAAAABACAAAAAiAAAAZHJzL2Rvd25y&#10;ZXYueG1sUEsBAhQAFAAAAAgAh07iQE4RVn6oAgAAZwUAAA4AAAAAAAAAAQAgAAAAKAEAAGRycy9l&#10;Mm9Eb2MueG1sUEsFBgAAAAAGAAYAWQEAAEIGAAAAAA==&#10;">
                          <v:fill on="f" focussize="0,0"/>
                          <v:stroke weight="1pt" color="#000000 [3200]" miterlimit="8" joinstyle="miter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4455;top:4890;height:975;width:1394;" coordorigin="4455,4890" coordsize="1394,97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32" type="#_x0000_t32" style="position:absolute;left:4545;top:5295;height:0;width:1185;" filled="f" stroked="t" coordsize="21600,21600" o:gfxdata="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9EngvYAAAACwEAAA8AAAAAAAAAAQAgAAAAIgAAAGRycy9k&#10;b3ducmV2LnhtbFBLAQIUABQAAAAIAIdO4kD2NWo9AgIAAK8DAAAOAAAAAAAAAAEAIAAAACcBAABk&#10;cnMvZTJvRG9jLnhtbFBLBQYAAAAABgAGAFkBAACbBQAAAAA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4455;top:4890;height:434;width:1394;" filled="f" stroked="f" coordsize="21600,21600" o:gfxdata="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3yksHbAAAACwEAAA8AAAAAAAAAAQAgAAAAIgAAAGRycy9kb3ducmV2LnhtbFBLAQIUABQA&#10;AAAIAIdO4kC3DyO5mAIAAA0FAAAOAAAAAAAAAAEAIAAAACoBAABkcnMvZTJvRG9jLnhtbFBLBQYA&#10;AAAABgAGAFkBAAA0Bg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指令及程序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4725;top:5265;height:600;width:855;" filled="f" stroked="f" coordsize="21600,21600" o:gfxdata="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Vf6JtoAAAALAQAADwAAAAAAAAABACAAAAAiAAAAZHJzL2Rvd25yZXYueG1sUEsBAhQAFAAA&#10;AAgAh07iQMk9WXaYAgAADQUAAA4AAAAAAAAAAQAgAAAAKQEAAGRycy9lMm9Eb2MueG1sUEsFBgAA&#10;AAAGAAYAWQEAADMG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串口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8722;top:4890;height:428;width:1222;" coordorigin="8722,4890" coordsize="1222,42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32" type="#_x0000_t32" style="position:absolute;left:8722;top:5288;flip:y;height:30;width:1170;" filled="f" stroked="t" coordsize="21600,21600" o:gfxdata="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5pb/d2gAAAAsBAAAP&#10;AAAAAAAAAAEAIAAAACIAAABkcnMvZG93bnJldi54bWxQSwECFAAUAAAACACHTuJAeT8RrRYCAADr&#10;AwAADgAAAAAAAAABACAAAAApAQAAZHJzL2Uyb0RvYy54bWxQSwUGAAAAAAYABgBZAQAAsQUAAAAA&#10;">
                          <v:fill on="f" focussize="0,0"/>
                          <v:stroke weight="0.5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8760;top:4890;height:405;width:1184;" filled="f" stroked="f" coordsize="21600,21600" o:gfxdata="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AOeCTcAAAACwEAAA8AAAAAAAAAAQAgAAAAIgAAAGRycy9kb3ducmV2LnhtbFBLAQIUABQA&#10;AAAIAIdO4kDMpOWelwIAAA0FAAAOAAAAAAAAAAEAIAAAACsBAABkcnMvZTJvRG9jLnhtbFBLBQYA&#10;AAAABgAGAFkBAAA0Bg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指令控制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26" o:spid="_x0000_s1026" o:spt="202" type="#_x0000_t202" style="position:absolute;left:8595;top:4095;height:840;width:1215;" filled="f" stroked="f" coordsize="21600,21600" o:gfxdata="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Ul&#10;Zi/aAAAACQEAAA8AAAAAAAAAAQAgAAAAIgAAAGRycy9kb3ducmV2LnhtbFBLAQIUABQAAAAIAIdO&#10;4kC6KAUNkwIAAA0FAAAOAAAAAAAAAAEAIAAAACkBAABkcnMvZTJvRG9jLnhtbFBLBQYAAAAABgAG&#10;AFkBAAAuBg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A4988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驱动器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461;top:6182;height:495;width:3883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图1  arduino功能实现流程设计图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33598E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3FF687E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8585D54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10111CC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1146E03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7CD5E0E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C9E0764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58E6C08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3D34D8B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C5290C8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68926D8" w14:textId="77777777" w:rsidR="008A4D1D" w:rsidRDefault="002F4D48" w:rsidP="002F4D48">
      <w:pPr>
        <w:outlineLvl w:val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驱动器</w:t>
      </w:r>
    </w:p>
    <w:p w14:paraId="26A3EC4F" w14:textId="77777777" w:rsidR="008A4D1D" w:rsidRDefault="002F4D48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在课题中用来驱动步进驱动器。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是一款带转换器和过流保护的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DMOS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微步进电机驱动器，它用于操作双极步进电机，在步进模式，输出驱动的能力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35V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和±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2A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。只要在“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STEP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”引脚输入一个脉冲，即可驱动电动机产生微步。无须进行相位顺序表、高频率控制行或复杂的界面编程。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界面非常适合复杂的微处理器不可用或过载的应用。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优点如下：控制简单，只需要控制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STEP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与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DIR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两个端口；精度调整，五种不同的步进模式：全、半、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1/4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1/8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1/16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；可调电位器可以调节输出电流，从而获得更高的步进率；兼容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3.3V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5V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逻辑输入。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A4988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的结构示意图和连接方式示意图如图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2,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所示。</w:t>
      </w:r>
    </w:p>
    <w:p w14:paraId="79AD633E" w14:textId="77777777" w:rsidR="008A4D1D" w:rsidRDefault="008A4D1D">
      <w:pPr>
        <w:widowControl/>
        <w:shd w:val="clear" w:color="auto" w:fill="FEFEF2"/>
        <w:jc w:val="left"/>
        <w:rPr>
          <w:rFonts w:ascii="Verdana" w:hAnsi="Verdana" w:cs="Verdana"/>
          <w:color w:val="000000"/>
          <w:sz w:val="19"/>
          <w:szCs w:val="19"/>
        </w:rPr>
      </w:pPr>
      <w:bookmarkStart w:id="0" w:name="_GoBack"/>
      <w:bookmarkEnd w:id="0"/>
    </w:p>
    <w:p w14:paraId="0BC54BD8" w14:textId="77777777" w:rsidR="008A4D1D" w:rsidRDefault="002F4D48">
      <w:pPr>
        <w:widowControl/>
        <w:shd w:val="clear" w:color="auto" w:fill="FEFEF2"/>
        <w:jc w:val="left"/>
        <w:rPr>
          <w:rFonts w:ascii="Verdana" w:hAnsi="Verdana" w:cs="Verdana" w:hint="eastAsia"/>
          <w:color w:val="000000"/>
          <w:sz w:val="19"/>
          <w:szCs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D4A897" wp14:editId="13549308">
                <wp:simplePos x="0" y="0"/>
                <wp:positionH relativeFrom="column">
                  <wp:posOffset>1856105</wp:posOffset>
                </wp:positionH>
                <wp:positionV relativeFrom="paragraph">
                  <wp:posOffset>36195</wp:posOffset>
                </wp:positionV>
                <wp:extent cx="4351020" cy="2225040"/>
                <wp:effectExtent l="0" t="0" r="1143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020" cy="2225040"/>
                          <a:chOff x="4869" y="9354"/>
                          <a:chExt cx="7840" cy="4224"/>
                        </a:xfrm>
                      </wpg:grpSpPr>
                      <pic:pic xmlns:pic="http://schemas.openxmlformats.org/drawingml/2006/picture">
                        <pic:nvPicPr>
                          <pic:cNvPr id="30" name="图片 30" descr="2018022814173339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69" y="9354"/>
                            <a:ext cx="7841" cy="3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7786" y="13022"/>
                            <a:ext cx="3703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873E5" w14:textId="77777777" w:rsidR="008A4D1D" w:rsidRDefault="002F4D48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  A4988</w:t>
                              </w:r>
                              <w:r>
                                <w:rPr>
                                  <w:rFonts w:hint="eastAsia"/>
                                </w:rPr>
                                <w:t>连接方式示意图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46.15pt;margin-top:2.85pt;height:175.2pt;width:342.6pt;z-index:251663360;mso-width-relative:page;mso-height-relative:page;" coordorigin="4869,9354" coordsize="7840,4224" o:gfxdata="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">
                <o:lock v:ext="edit" aspectratio="f"/>
                <v:shape id="_x0000_s1026" o:spid="_x0000_s1026" o:spt="75" alt="20180228141733391" type="#_x0000_t75" style="position:absolute;left:4869;top:9354;height:3713;width:7841;" filled="f" o:preferrelative="t" stroked="f" coordsize="21600,21600" o:gfxdata="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LW9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20180228141733391"/>
                  <o:lock v:ext="edit" aspectratio="t"/>
                </v:shape>
                <v:shape id="_x0000_s1026" o:spid="_x0000_s1026" o:spt="202" type="#_x0000_t202" style="position:absolute;left:7786;top:13022;height:556;width:370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图3  A4988连接方式示意图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FB5CEF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2910E6" w14:textId="77777777" w:rsidR="008A4D1D" w:rsidRDefault="002F4D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  <w:sz w:val="1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995C25" wp14:editId="4C70C0CC">
                <wp:simplePos x="0" y="0"/>
                <wp:positionH relativeFrom="column">
                  <wp:posOffset>-85725</wp:posOffset>
                </wp:positionH>
                <wp:positionV relativeFrom="paragraph">
                  <wp:posOffset>60960</wp:posOffset>
                </wp:positionV>
                <wp:extent cx="1837690" cy="1898650"/>
                <wp:effectExtent l="0" t="0" r="1016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898650"/>
                          <a:chOff x="2634" y="10227"/>
                          <a:chExt cx="2894" cy="2990"/>
                        </a:xfrm>
                      </wpg:grpSpPr>
                      <pic:pic xmlns:pic="http://schemas.openxmlformats.org/drawingml/2006/picture">
                        <pic:nvPicPr>
                          <pic:cNvPr id="29" name="图片 29" descr="u=2698494207,918724166&amp;fm=173&amp;app=25&amp;f=JPE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4" y="10227"/>
                            <a:ext cx="2894" cy="2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文本框 33"/>
                        <wps:cNvSpPr txBox="1"/>
                        <wps:spPr>
                          <a:xfrm>
                            <a:off x="2671" y="12797"/>
                            <a:ext cx="253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3D17E" w14:textId="77777777" w:rsidR="008A4D1D" w:rsidRDefault="002F4D48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  A4988</w:t>
                              </w:r>
                              <w:r>
                                <w:rPr>
                                  <w:rFonts w:hint="eastAsia"/>
                                </w:rPr>
                                <w:t>结构示意图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6.75pt;margin-top:4.8pt;height:149.5pt;width:144.7pt;z-index:251662336;mso-width-relative:page;mso-height-relative:page;" coordorigin="2634,10227" coordsize="2894,2990" o:gfxdata="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">
                <o:lock v:ext="edit" aspectratio="f"/>
                <v:shape id="_x0000_s1026" o:spid="_x0000_s1026" o:spt="75" alt="u=2698494207,918724166&amp;fm=173&amp;app=25&amp;f=JPEG" type="#_x0000_t75" style="position:absolute;left:2634;top:10227;height:2347;width:2894;" filled="f" o:preferrelative="t" stroked="f" coordsize="21600,21600" o:gfxdata="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h3tj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" o:title="u=2698494207,918724166&amp;fm=173&amp;app=25&amp;f=JPEG"/>
                  <o:lock v:ext="edit" aspectratio="t"/>
                </v:shape>
                <v:shape id="_x0000_s1026" o:spid="_x0000_s1026" o:spt="202" type="#_x0000_t202" style="position:absolute;left:2671;top:12797;height:420;width:2533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图2  A4988结构示意图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79F364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37B00C5" w14:textId="77777777" w:rsidR="008A4D1D" w:rsidRDefault="008A4D1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8A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F6D46"/>
    <w:rsid w:val="002F4D48"/>
    <w:rsid w:val="008A4D1D"/>
    <w:rsid w:val="315F6D46"/>
    <w:rsid w:val="50052EF2"/>
    <w:rsid w:val="6D535020"/>
    <w:rsid w:val="770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FB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20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Arduino" TargetMode="External"/><Relationship Id="rId6" Type="http://schemas.openxmlformats.org/officeDocument/2006/relationships/hyperlink" Target="https://www.baidu.com/s?wd=SPI&amp;tn=SE_PcZhidaonwhc_ngpagmjz&amp;rsv_dl=gh_pc_zhidao" TargetMode="External"/><Relationship Id="rId7" Type="http://schemas.openxmlformats.org/officeDocument/2006/relationships/hyperlink" Target="https://www.baidu.com/s?wd=IIC&amp;tn=SE_PcZhidaonwhc_ngpagmjz&amp;rsv_dl=gh_pc_zhidao" TargetMode="External"/><Relationship Id="rId8" Type="http://schemas.openxmlformats.org/officeDocument/2006/relationships/hyperlink" Target="https://www.baidu.com/s?wd=UART&amp;tn=SE_PcZhidaonwhc_ngpagmjz&amp;rsv_dl=gh_pc_zhidao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C:\Users\Administrator\AppData\Roaming\Kingsoft\wps\addons\pool\win-i386\knewfileruby_1.0.0.11\template\wps\0.docx</Template>
  <TotalTime>55</TotalTime>
  <Pages>1</Pages>
  <Words>173</Words>
  <Characters>990</Characters>
  <Application>Microsoft Macintosh Word</Application>
  <DocSecurity>0</DocSecurity>
  <Lines>8</Lines>
  <Paragraphs>2</Paragraphs>
  <ScaleCrop>false</ScaleCrop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甜蜜橙子</dc:creator>
  <cp:lastModifiedBy>sa li</cp:lastModifiedBy>
  <cp:revision>2</cp:revision>
  <dcterms:created xsi:type="dcterms:W3CDTF">2018-10-06T06:45:00Z</dcterms:created>
  <dcterms:modified xsi:type="dcterms:W3CDTF">2018-10-07T03:47:00Z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